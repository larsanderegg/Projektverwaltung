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DE" w:rsidRDefault="008C11DE" w:rsidP="008C11DE">
      <w:pPr>
        <w:pStyle w:val="berschrift1ohneNummerierung"/>
      </w:pPr>
      <w:proofErr w:type="spellStart"/>
      <w:r>
        <w:t>Reviewbericht</w:t>
      </w:r>
      <w:proofErr w:type="spellEnd"/>
      <w:r>
        <w:t xml:space="preserve"> 0</w:t>
      </w:r>
      <w:r w:rsidR="00907102">
        <w:t>1</w:t>
      </w:r>
      <w:r>
        <w:t>.0</w:t>
      </w:r>
      <w:r w:rsidR="00907102">
        <w:t>2</w:t>
      </w:r>
      <w:r>
        <w:t>.16</w:t>
      </w:r>
    </w:p>
    <w:tbl>
      <w:tblPr>
        <w:tblStyle w:val="Listentabelle3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18A2" w:rsidTr="006E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bottom w:val="single" w:sz="4" w:space="0" w:color="4472C4" w:themeColor="accent5"/>
            </w:tcBorders>
          </w:tcPr>
          <w:p w:rsidR="006E18A2" w:rsidRDefault="006E18A2">
            <w:r>
              <w:t>Tätigkeit</w:t>
            </w:r>
          </w:p>
        </w:tc>
        <w:tc>
          <w:tcPr>
            <w:tcW w:w="3021" w:type="dxa"/>
            <w:tcBorders>
              <w:bottom w:val="single" w:sz="4" w:space="0" w:color="4472C4" w:themeColor="accent5"/>
            </w:tcBorders>
          </w:tcPr>
          <w:p w:rsidR="006E18A2" w:rsidRDefault="006E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3021" w:type="dxa"/>
          </w:tcPr>
          <w:p w:rsidR="006E18A2" w:rsidRDefault="006E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Effektiv</w:t>
            </w:r>
          </w:p>
        </w:tc>
      </w:tr>
      <w:tr w:rsidR="006E18A2" w:rsidTr="006E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single" w:sz="4" w:space="0" w:color="auto"/>
            </w:tcBorders>
          </w:tcPr>
          <w:p w:rsidR="006E18A2" w:rsidRDefault="00907102" w:rsidP="006E18A2">
            <w:r>
              <w:t>UC-Diagramme erstellen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</w:tcPr>
          <w:p w:rsidR="006E18A2" w:rsidRDefault="00F82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E18A2">
              <w:t>h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E18A2" w:rsidRDefault="00F82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E18A2">
              <w:t>h</w:t>
            </w:r>
          </w:p>
        </w:tc>
      </w:tr>
      <w:tr w:rsidR="006E18A2" w:rsidTr="006E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auto"/>
            </w:tcBorders>
          </w:tcPr>
          <w:p w:rsidR="006E18A2" w:rsidRDefault="00907102" w:rsidP="006E18A2">
            <w:r>
              <w:t>Datenmodell überarbeiten</w:t>
            </w:r>
          </w:p>
        </w:tc>
        <w:tc>
          <w:tcPr>
            <w:tcW w:w="3021" w:type="dxa"/>
            <w:tcBorders>
              <w:top w:val="single" w:sz="4" w:space="0" w:color="4472C4" w:themeColor="accent5"/>
              <w:left w:val="single" w:sz="4" w:space="0" w:color="auto"/>
              <w:bottom w:val="single" w:sz="4" w:space="0" w:color="4472C4" w:themeColor="accent5"/>
              <w:right w:val="single" w:sz="4" w:space="0" w:color="auto"/>
            </w:tcBorders>
          </w:tcPr>
          <w:p w:rsidR="006E18A2" w:rsidRDefault="00907102" w:rsidP="006E1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E18A2">
              <w:t>h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E18A2" w:rsidRDefault="00907102" w:rsidP="006E1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E18A2">
              <w:t>h</w:t>
            </w:r>
          </w:p>
        </w:tc>
      </w:tr>
      <w:tr w:rsidR="006E18A2" w:rsidTr="006E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single" w:sz="4" w:space="0" w:color="auto"/>
            </w:tcBorders>
          </w:tcPr>
          <w:p w:rsidR="006E18A2" w:rsidRDefault="00907102" w:rsidP="00907102">
            <w:r>
              <w:t>Architektur dokumentieren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</w:tcPr>
          <w:p w:rsidR="006E18A2" w:rsidRDefault="00907102" w:rsidP="006E1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E18A2">
              <w:t>h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E18A2" w:rsidRDefault="006E18A2" w:rsidP="006E1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6E18A2" w:rsidTr="006E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auto"/>
            </w:tcBorders>
          </w:tcPr>
          <w:p w:rsidR="006E18A2" w:rsidRDefault="00907102" w:rsidP="006E18A2">
            <w:r>
              <w:t>Prototyp entwickeln</w:t>
            </w:r>
          </w:p>
        </w:tc>
        <w:tc>
          <w:tcPr>
            <w:tcW w:w="3021" w:type="dxa"/>
            <w:tcBorders>
              <w:top w:val="single" w:sz="4" w:space="0" w:color="4472C4" w:themeColor="accent5"/>
              <w:left w:val="single" w:sz="4" w:space="0" w:color="auto"/>
              <w:bottom w:val="single" w:sz="4" w:space="0" w:color="4472C4" w:themeColor="accent5"/>
              <w:right w:val="single" w:sz="4" w:space="0" w:color="auto"/>
            </w:tcBorders>
          </w:tcPr>
          <w:p w:rsidR="006E18A2" w:rsidRDefault="00907102" w:rsidP="006E1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6E18A2">
              <w:t>h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E18A2" w:rsidRDefault="00907102" w:rsidP="00E6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65571">
              <w:t>4</w:t>
            </w:r>
            <w:r w:rsidR="006E18A2">
              <w:t>h</w:t>
            </w:r>
          </w:p>
        </w:tc>
      </w:tr>
      <w:tr w:rsidR="006E18A2" w:rsidTr="006E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single" w:sz="4" w:space="0" w:color="auto"/>
            </w:tcBorders>
          </w:tcPr>
          <w:p w:rsidR="006E18A2" w:rsidRDefault="00907102" w:rsidP="006E18A2">
            <w:r>
              <w:t>Testplan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</w:tcPr>
          <w:p w:rsidR="006E18A2" w:rsidRDefault="00907102" w:rsidP="006E1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E18A2" w:rsidRDefault="00907102" w:rsidP="006E1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6E18A2" w:rsidTr="006E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auto"/>
            </w:tcBorders>
          </w:tcPr>
          <w:p w:rsidR="006E18A2" w:rsidRDefault="00907102" w:rsidP="006E18A2">
            <w:r>
              <w:t>Risikoanalyse</w:t>
            </w:r>
          </w:p>
        </w:tc>
        <w:tc>
          <w:tcPr>
            <w:tcW w:w="3021" w:type="dxa"/>
            <w:tcBorders>
              <w:top w:val="single" w:sz="4" w:space="0" w:color="4472C4" w:themeColor="accent5"/>
              <w:left w:val="single" w:sz="4" w:space="0" w:color="auto"/>
              <w:bottom w:val="single" w:sz="4" w:space="0" w:color="4472C4" w:themeColor="accent5"/>
              <w:right w:val="single" w:sz="4" w:space="0" w:color="auto"/>
            </w:tcBorders>
          </w:tcPr>
          <w:p w:rsidR="006E18A2" w:rsidRDefault="00907102" w:rsidP="006E1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E18A2" w:rsidRDefault="00907102" w:rsidP="006E1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6E18A2" w:rsidTr="006E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single" w:sz="4" w:space="0" w:color="auto"/>
            </w:tcBorders>
          </w:tcPr>
          <w:p w:rsidR="006E18A2" w:rsidRDefault="00907102" w:rsidP="006E18A2">
            <w:r>
              <w:t>Tests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</w:tcPr>
          <w:p w:rsidR="006E18A2" w:rsidRDefault="00907102" w:rsidP="006E1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E18A2" w:rsidRDefault="00907102" w:rsidP="006E1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</w:tr>
      <w:tr w:rsidR="006E18A2" w:rsidTr="0000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auto"/>
            </w:tcBorders>
          </w:tcPr>
          <w:p w:rsidR="006E18A2" w:rsidRDefault="006E18A2" w:rsidP="006E18A2"/>
        </w:tc>
        <w:tc>
          <w:tcPr>
            <w:tcW w:w="3021" w:type="dxa"/>
            <w:tcBorders>
              <w:top w:val="single" w:sz="4" w:space="0" w:color="4472C4" w:themeColor="accent5"/>
              <w:left w:val="single" w:sz="4" w:space="0" w:color="auto"/>
              <w:bottom w:val="single" w:sz="4" w:space="0" w:color="4472C4" w:themeColor="accent5"/>
              <w:right w:val="single" w:sz="4" w:space="0" w:color="auto"/>
            </w:tcBorders>
          </w:tcPr>
          <w:p w:rsidR="006E18A2" w:rsidRDefault="006E18A2" w:rsidP="006E1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  <w:bottom w:val="single" w:sz="4" w:space="0" w:color="4472C4" w:themeColor="accent5"/>
            </w:tcBorders>
          </w:tcPr>
          <w:p w:rsidR="006E18A2" w:rsidRDefault="006E18A2" w:rsidP="006E1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9F6" w:rsidTr="0000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right w:val="single" w:sz="4" w:space="0" w:color="4472C4" w:themeColor="accent5"/>
            </w:tcBorders>
            <w:shd w:val="clear" w:color="auto" w:fill="4472C4" w:themeFill="accent5"/>
          </w:tcPr>
          <w:p w:rsidR="000049F6" w:rsidRPr="000049F6" w:rsidRDefault="000049F6" w:rsidP="006E18A2">
            <w:pPr>
              <w:rPr>
                <w:color w:val="FFFFFF" w:themeColor="background1"/>
              </w:rPr>
            </w:pPr>
            <w:r w:rsidRPr="000049F6">
              <w:rPr>
                <w:color w:val="FFFFFF" w:themeColor="background1"/>
              </w:rPr>
              <w:t>Probleme</w:t>
            </w:r>
          </w:p>
        </w:tc>
      </w:tr>
      <w:tr w:rsidR="000049F6" w:rsidTr="0000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F82956" w:rsidRDefault="00F82956" w:rsidP="00F82956">
            <w:pPr>
              <w:rPr>
                <w:b w:val="0"/>
              </w:rPr>
            </w:pPr>
            <w:r>
              <w:rPr>
                <w:b w:val="0"/>
              </w:rPr>
              <w:t>Das Erstellen der UC-Diagramme war mühselig, da eigentlich klar ist was gemacht werden muss und kein Mehrwert ersichtlich ist. Dies bremst die Produktivität.</w:t>
            </w:r>
          </w:p>
          <w:p w:rsidR="00F82956" w:rsidRPr="00F82956" w:rsidRDefault="00F82956" w:rsidP="00E65571">
            <w:pPr>
              <w:rPr>
                <w:b w:val="0"/>
              </w:rPr>
            </w:pPr>
            <w:r>
              <w:rPr>
                <w:b w:val="0"/>
              </w:rPr>
              <w:t>Die Server-Komponente des Protot</w:t>
            </w:r>
            <w:r w:rsidR="00E65571">
              <w:rPr>
                <w:b w:val="0"/>
              </w:rPr>
              <w:t xml:space="preserve">yps war sehr schnell erstellt. Lediglich die Datenbank funktioniert nicht auf Anhieb. Der Client-Teil machte </w:t>
            </w:r>
            <w:r w:rsidR="00E65571">
              <w:rPr>
                <w:b w:val="0"/>
              </w:rPr>
              <w:t xml:space="preserve">hingegen </w:t>
            </w:r>
            <w:r w:rsidR="00E65571">
              <w:rPr>
                <w:b w:val="0"/>
              </w:rPr>
              <w:t xml:space="preserve">deutlich mehr Probleme. Vor allem die von Spring </w:t>
            </w:r>
            <w:proofErr w:type="spellStart"/>
            <w:r w:rsidR="00E65571">
              <w:rPr>
                <w:b w:val="0"/>
              </w:rPr>
              <w:t>Roo</w:t>
            </w:r>
            <w:proofErr w:type="spellEnd"/>
            <w:r w:rsidR="00E65571">
              <w:rPr>
                <w:b w:val="0"/>
              </w:rPr>
              <w:t xml:space="preserve"> eingesetzten JavaScript Frameworks wollten nicht, wie ich wollte.</w:t>
            </w:r>
          </w:p>
        </w:tc>
      </w:tr>
      <w:tr w:rsidR="000049F6" w:rsidTr="0000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right w:val="single" w:sz="4" w:space="0" w:color="4472C4" w:themeColor="accent5"/>
            </w:tcBorders>
            <w:shd w:val="clear" w:color="auto" w:fill="4472C4" w:themeFill="accent5"/>
          </w:tcPr>
          <w:p w:rsidR="000049F6" w:rsidRPr="000049F6" w:rsidRDefault="000049F6" w:rsidP="006E18A2">
            <w:pPr>
              <w:rPr>
                <w:color w:val="FFFFFF" w:themeColor="background1"/>
              </w:rPr>
            </w:pPr>
            <w:r w:rsidRPr="000049F6">
              <w:rPr>
                <w:color w:val="FFFFFF" w:themeColor="background1"/>
              </w:rPr>
              <w:t>Massnahmen</w:t>
            </w:r>
          </w:p>
        </w:tc>
      </w:tr>
      <w:tr w:rsidR="000049F6" w:rsidTr="0000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0049F6" w:rsidRDefault="00E65571" w:rsidP="00E65571">
            <w:pPr>
              <w:rPr>
                <w:b w:val="0"/>
              </w:rPr>
            </w:pPr>
            <w:r>
              <w:rPr>
                <w:b w:val="0"/>
              </w:rPr>
              <w:t>Bei mühsamen Pflichtübungen durch beissen.</w:t>
            </w:r>
          </w:p>
          <w:p w:rsidR="00E65571" w:rsidRDefault="00E65571" w:rsidP="00E65571">
            <w:pPr>
              <w:rPr>
                <w:b w:val="0"/>
              </w:rPr>
            </w:pPr>
            <w:r>
              <w:rPr>
                <w:b w:val="0"/>
              </w:rPr>
              <w:t>Die ursprüngliche H2 Datenbank wurde durch eine HSQLDB ersetzt.</w:t>
            </w:r>
          </w:p>
          <w:p w:rsidR="00E65571" w:rsidRDefault="00E65571" w:rsidP="00E65571">
            <w:pPr>
              <w:rPr>
                <w:b w:val="0"/>
              </w:rPr>
            </w:pPr>
            <w:r>
              <w:rPr>
                <w:b w:val="0"/>
              </w:rPr>
              <w:t xml:space="preserve">Für den Client-Teil wurden die entsprechenden Komponenten auf </w:t>
            </w:r>
            <w:proofErr w:type="spellStart"/>
            <w:r>
              <w:rPr>
                <w:b w:val="0"/>
              </w:rPr>
              <w:t>JQuery</w:t>
            </w:r>
            <w:proofErr w:type="spellEnd"/>
            <w:r>
              <w:rPr>
                <w:b w:val="0"/>
              </w:rPr>
              <w:t xml:space="preserve"> und Bootstrap umgestellt.</w:t>
            </w:r>
          </w:p>
          <w:p w:rsidR="00E65571" w:rsidRPr="001843D3" w:rsidRDefault="00E65571" w:rsidP="00E65571">
            <w:pPr>
              <w:rPr>
                <w:b w:val="0"/>
              </w:rPr>
            </w:pPr>
            <w:r>
              <w:rPr>
                <w:b w:val="0"/>
              </w:rPr>
              <w:t>Für den Letzten Abschnitt des Projekts soll weiter in längeren Arbeitseinsätzen gearbeitet werden, da sich das sehr bewährt hat.</w:t>
            </w:r>
          </w:p>
        </w:tc>
      </w:tr>
      <w:tr w:rsidR="000049F6" w:rsidTr="0000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right w:val="single" w:sz="4" w:space="0" w:color="4472C4" w:themeColor="accent5"/>
            </w:tcBorders>
            <w:shd w:val="clear" w:color="auto" w:fill="4472C4" w:themeFill="accent5"/>
          </w:tcPr>
          <w:p w:rsidR="000049F6" w:rsidRPr="000049F6" w:rsidRDefault="000049F6" w:rsidP="006E18A2">
            <w:pPr>
              <w:rPr>
                <w:color w:val="FFFFFF" w:themeColor="background1"/>
              </w:rPr>
            </w:pPr>
            <w:r w:rsidRPr="000049F6">
              <w:rPr>
                <w:color w:val="FFFFFF" w:themeColor="background1"/>
              </w:rPr>
              <w:t>Reflexion</w:t>
            </w:r>
          </w:p>
        </w:tc>
      </w:tr>
      <w:tr w:rsidR="000049F6" w:rsidTr="0000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E65571" w:rsidRDefault="00F82956" w:rsidP="006E18A2">
            <w:pPr>
              <w:rPr>
                <w:b w:val="0"/>
              </w:rPr>
            </w:pPr>
            <w:r w:rsidRPr="00F82956">
              <w:rPr>
                <w:b w:val="0"/>
              </w:rPr>
              <w:t>Der zweite Review Termin kam schneller als erwartet.</w:t>
            </w:r>
            <w:r w:rsidR="00E65571">
              <w:rPr>
                <w:b w:val="0"/>
              </w:rPr>
              <w:t xml:space="preserve"> Die </w:t>
            </w:r>
            <w:r w:rsidR="004233F9">
              <w:rPr>
                <w:b w:val="0"/>
              </w:rPr>
              <w:t>Massnahmen vom letzten Termin konnten umgesetzt werden. Vor allem das Arbeiten in längeren Zeiträumen hat merklich die Produktivität gesteigert.</w:t>
            </w:r>
          </w:p>
          <w:p w:rsidR="00E65571" w:rsidRPr="00E65571" w:rsidRDefault="00A60054" w:rsidP="00A60054">
            <w:pPr>
              <w:rPr>
                <w:b w:val="0"/>
              </w:rPr>
            </w:pPr>
            <w:r>
              <w:rPr>
                <w:b w:val="0"/>
              </w:rPr>
              <w:t xml:space="preserve">Das längere evaluieren des Frameworks hat sich im Server-Teil sehr ausgezahlt, dort ging die Implementation fast von selbst. Mit noch mehr Zeit hätten jedoch die Probleme im Client frühzeitig erkannt werden können. </w:t>
            </w:r>
          </w:p>
        </w:tc>
      </w:tr>
      <w:tr w:rsidR="000049F6" w:rsidTr="0000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right w:val="single" w:sz="4" w:space="0" w:color="4472C4" w:themeColor="accent5"/>
            </w:tcBorders>
            <w:shd w:val="clear" w:color="auto" w:fill="4472C4" w:themeFill="accent5"/>
          </w:tcPr>
          <w:p w:rsidR="000049F6" w:rsidRPr="000049F6" w:rsidRDefault="000049F6" w:rsidP="006E18A2">
            <w:pPr>
              <w:rPr>
                <w:color w:val="FFFFFF" w:themeColor="background1"/>
              </w:rPr>
            </w:pPr>
            <w:r w:rsidRPr="000049F6">
              <w:rPr>
                <w:color w:val="FFFFFF" w:themeColor="background1"/>
              </w:rPr>
              <w:t>Nächste Schritte</w:t>
            </w:r>
          </w:p>
        </w:tc>
      </w:tr>
      <w:tr w:rsidR="000049F6" w:rsidTr="0000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top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8C11DE" w:rsidRDefault="00907102" w:rsidP="006E18A2">
            <w:pPr>
              <w:rPr>
                <w:b w:val="0"/>
              </w:rPr>
            </w:pPr>
            <w:r>
              <w:rPr>
                <w:b w:val="0"/>
              </w:rPr>
              <w:t>Prototyp verfeinern</w:t>
            </w:r>
          </w:p>
          <w:p w:rsidR="00907102" w:rsidRDefault="00907102" w:rsidP="006E18A2">
            <w:pPr>
              <w:rPr>
                <w:b w:val="0"/>
              </w:rPr>
            </w:pPr>
            <w:r>
              <w:rPr>
                <w:b w:val="0"/>
              </w:rPr>
              <w:t>Änderungsmanagement</w:t>
            </w:r>
          </w:p>
          <w:p w:rsidR="00907102" w:rsidRDefault="00907102" w:rsidP="006E18A2">
            <w:pPr>
              <w:rPr>
                <w:b w:val="0"/>
              </w:rPr>
            </w:pPr>
            <w:r>
              <w:rPr>
                <w:b w:val="0"/>
              </w:rPr>
              <w:t>Übrige Diagramme erstellen</w:t>
            </w:r>
          </w:p>
          <w:p w:rsidR="00907102" w:rsidRDefault="00907102" w:rsidP="006E18A2">
            <w:pPr>
              <w:rPr>
                <w:b w:val="0"/>
              </w:rPr>
            </w:pPr>
            <w:r>
              <w:rPr>
                <w:b w:val="0"/>
              </w:rPr>
              <w:t>Architektur Dokumentation vervollständigen</w:t>
            </w:r>
          </w:p>
          <w:p w:rsidR="00F82956" w:rsidRDefault="00F82956" w:rsidP="006E18A2">
            <w:pPr>
              <w:rPr>
                <w:b w:val="0"/>
              </w:rPr>
            </w:pPr>
            <w:r>
              <w:rPr>
                <w:b w:val="0"/>
              </w:rPr>
              <w:t>Tests abschliessen</w:t>
            </w:r>
            <w:bookmarkStart w:id="0" w:name="_GoBack"/>
            <w:bookmarkEnd w:id="0"/>
          </w:p>
          <w:p w:rsidR="00F82956" w:rsidRPr="008C11DE" w:rsidRDefault="00F82956" w:rsidP="00F82956">
            <w:pPr>
              <w:rPr>
                <w:b w:val="0"/>
              </w:rPr>
            </w:pPr>
            <w:r>
              <w:rPr>
                <w:b w:val="0"/>
              </w:rPr>
              <w:t>Dokumentation abschliessen</w:t>
            </w:r>
          </w:p>
        </w:tc>
      </w:tr>
    </w:tbl>
    <w:p w:rsidR="00750840" w:rsidRDefault="00186B8B"/>
    <w:sectPr w:rsidR="00750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B8B" w:rsidRDefault="00186B8B" w:rsidP="0080291B">
      <w:pPr>
        <w:spacing w:after="0" w:line="240" w:lineRule="auto"/>
      </w:pPr>
      <w:r>
        <w:separator/>
      </w:r>
    </w:p>
  </w:endnote>
  <w:endnote w:type="continuationSeparator" w:id="0">
    <w:p w:rsidR="00186B8B" w:rsidRDefault="00186B8B" w:rsidP="0080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B" w:rsidRDefault="0080291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B" w:rsidRDefault="0080291B">
    <w:pPr>
      <w:pStyle w:val="Fuzeile"/>
    </w:pPr>
    <w:r>
      <w:t>01.02.2016</w:t>
    </w:r>
    <w:r>
      <w:tab/>
    </w:r>
    <w:fldSimple w:instr=" AUTHOR   \* MERGEFORMAT ">
      <w:r>
        <w:rPr>
          <w:noProof/>
        </w:rPr>
        <w:t>Anderegg, Lars</w:t>
      </w:r>
    </w:fldSimple>
    <w:r>
      <w:rPr>
        <w:noProof/>
      </w:rPr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B" w:rsidRDefault="0080291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B8B" w:rsidRDefault="00186B8B" w:rsidP="0080291B">
      <w:pPr>
        <w:spacing w:after="0" w:line="240" w:lineRule="auto"/>
      </w:pPr>
      <w:r>
        <w:separator/>
      </w:r>
    </w:p>
  </w:footnote>
  <w:footnote w:type="continuationSeparator" w:id="0">
    <w:p w:rsidR="00186B8B" w:rsidRDefault="00186B8B" w:rsidP="00802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B" w:rsidRDefault="0080291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8F9" w:rsidRDefault="009258F9" w:rsidP="009258F9">
    <w:pPr>
      <w:pStyle w:val="Kopfzeile"/>
    </w:pPr>
    <w:r>
      <w:t>Projektverwaltung</w:t>
    </w:r>
    <w:r>
      <w:tab/>
    </w:r>
    <w:proofErr w:type="spellStart"/>
    <w:r w:rsidR="00F8044B">
      <w:t>Reviewbericht</w:t>
    </w:r>
    <w:proofErr w:type="spellEnd"/>
    <w:r>
      <w:tab/>
      <w:t>Semesterarbeit TEKO Tin13a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B" w:rsidRDefault="0080291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31CA0"/>
    <w:multiLevelType w:val="hybridMultilevel"/>
    <w:tmpl w:val="963013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A2"/>
    <w:rsid w:val="000049F6"/>
    <w:rsid w:val="001843D3"/>
    <w:rsid w:val="00186B8B"/>
    <w:rsid w:val="004233F9"/>
    <w:rsid w:val="00472DAF"/>
    <w:rsid w:val="006A3AA3"/>
    <w:rsid w:val="006E18A2"/>
    <w:rsid w:val="00770D6C"/>
    <w:rsid w:val="0080291B"/>
    <w:rsid w:val="008656AF"/>
    <w:rsid w:val="008C11DE"/>
    <w:rsid w:val="00907102"/>
    <w:rsid w:val="009258F9"/>
    <w:rsid w:val="00A60054"/>
    <w:rsid w:val="00A81D87"/>
    <w:rsid w:val="00C25664"/>
    <w:rsid w:val="00E65571"/>
    <w:rsid w:val="00F8044B"/>
    <w:rsid w:val="00F8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BE94EF-1C77-4694-B2FE-43744069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5">
    <w:name w:val="List Table 3 Accent 5"/>
    <w:basedOn w:val="NormaleTabelle"/>
    <w:uiPriority w:val="48"/>
    <w:rsid w:val="006E18A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8C11DE"/>
    <w:pPr>
      <w:ind w:left="720"/>
      <w:contextualSpacing/>
    </w:pPr>
  </w:style>
  <w:style w:type="paragraph" w:customStyle="1" w:styleId="berschrift1ohneNummerierung">
    <w:name w:val="Überschrift 1 ohne Nummerierung"/>
    <w:basedOn w:val="berschrift1"/>
    <w:qFormat/>
    <w:rsid w:val="008C11DE"/>
    <w:pPr>
      <w:spacing w:before="480" w:line="240" w:lineRule="auto"/>
    </w:pPr>
    <w:rPr>
      <w:rFonts w:asciiTheme="minorHAnsi" w:hAnsiTheme="minorHAnsi"/>
      <w:b/>
      <w:bCs/>
      <w:sz w:val="36"/>
      <w:szCs w:val="3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11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029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291B"/>
  </w:style>
  <w:style w:type="paragraph" w:styleId="Fuzeile">
    <w:name w:val="footer"/>
    <w:basedOn w:val="Standard"/>
    <w:link w:val="FuzeileZchn"/>
    <w:uiPriority w:val="99"/>
    <w:unhideWhenUsed/>
    <w:rsid w:val="008029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2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2B9F6E55.dotm</Template>
  <TotalTime>0</TotalTime>
  <Pages>1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Anderegg, Lars</dc:creator>
  <cp:keywords/>
  <dc:description/>
  <cp:lastModifiedBy>Anderegg, Lars</cp:lastModifiedBy>
  <cp:revision>9</cp:revision>
  <dcterms:created xsi:type="dcterms:W3CDTF">2016-01-05T16:49:00Z</dcterms:created>
  <dcterms:modified xsi:type="dcterms:W3CDTF">2016-02-01T09:43:00Z</dcterms:modified>
</cp:coreProperties>
</file>